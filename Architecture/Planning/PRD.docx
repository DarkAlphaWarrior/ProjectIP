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7BAFC" w14:textId="77777777" w:rsidR="00B92257" w:rsidRPr="00B92257" w:rsidRDefault="00B92257" w:rsidP="00B92257">
      <w:pPr>
        <w:pStyle w:val="Title"/>
      </w:pPr>
      <w:r>
        <w:t>Human brain</w:t>
      </w:r>
    </w:p>
    <w:p w14:paraId="767CFF6E" w14:textId="77777777" w:rsidR="00B92257" w:rsidRDefault="00B92257" w:rsidP="00B92257">
      <w:pPr>
        <w:pStyle w:val="Title"/>
      </w:pPr>
      <w:r>
        <w:t>team</w:t>
      </w:r>
      <w:r w:rsidR="00686723">
        <w:t xml:space="preserve"> one</w:t>
      </w:r>
    </w:p>
    <w:p w14:paraId="34600D68" w14:textId="77777777" w:rsidR="007E1E66" w:rsidRDefault="00C97EDB" w:rsidP="00700BE4">
      <w:pPr>
        <w:pStyle w:val="Heading1"/>
      </w:pPr>
      <w:r>
        <w:t>Overview</w:t>
      </w:r>
    </w:p>
    <w:p w14:paraId="63EF1EBA" w14:textId="77777777" w:rsidR="007E1E66" w:rsidRDefault="00382A02" w:rsidP="00700BE4">
      <w:pPr>
        <w:ind w:firstLine="720"/>
      </w:pPr>
      <w:r>
        <w:t xml:space="preserve">Simulation of a human brain is a topic of interest in our days. Our team is going to create a service of the brain that is going to manage the services that scan for images and text. After that with the information </w:t>
      </w:r>
      <w:r w:rsidRPr="00382A02">
        <w:t xml:space="preserve">achieved </w:t>
      </w:r>
      <w:r>
        <w:t>over time is going to take a decision.</w:t>
      </w:r>
    </w:p>
    <w:p w14:paraId="677ABE81" w14:textId="77777777" w:rsidR="007E1E66" w:rsidRDefault="00C97EDB" w:rsidP="00F417CE">
      <w:pPr>
        <w:pStyle w:val="Heading2"/>
      </w:pPr>
      <w:r>
        <w:t>The Objective</w:t>
      </w:r>
    </w:p>
    <w:p w14:paraId="6AEB3B25" w14:textId="77777777" w:rsidR="007E1E66" w:rsidRDefault="002A4DC5">
      <w:pPr>
        <w:pStyle w:val="ListBullet"/>
      </w:pPr>
      <w:r>
        <w:t>Creating a service that will manage the brain subservices.</w:t>
      </w:r>
    </w:p>
    <w:p w14:paraId="5D48E3F0" w14:textId="77777777" w:rsidR="002A4DC5" w:rsidRDefault="002A4DC5">
      <w:pPr>
        <w:pStyle w:val="ListBullet"/>
      </w:pPr>
      <w:r>
        <w:t>Creating a memory for our brain.</w:t>
      </w:r>
    </w:p>
    <w:p w14:paraId="505D64CC" w14:textId="77777777" w:rsidR="002A4DC5" w:rsidRDefault="002A4DC5" w:rsidP="002A4DC5">
      <w:pPr>
        <w:pStyle w:val="ListBullet"/>
      </w:pPr>
      <w:r>
        <w:t>Creating an interface for our services.</w:t>
      </w:r>
    </w:p>
    <w:p w14:paraId="29F0D48E" w14:textId="77777777" w:rsidR="00E44776" w:rsidRDefault="00E44776" w:rsidP="00E44776">
      <w:pPr>
        <w:pStyle w:val="Heading2"/>
      </w:pPr>
      <w:r>
        <w:t>Team Structure</w:t>
      </w:r>
    </w:p>
    <w:p w14:paraId="17171B63" w14:textId="77777777" w:rsidR="00D23B4C" w:rsidRPr="00D23B4C" w:rsidRDefault="00D23B4C" w:rsidP="00D23B4C">
      <w:r>
        <w:t>Name - GitHub account - Role</w:t>
      </w:r>
    </w:p>
    <w:p w14:paraId="6C826999" w14:textId="77777777" w:rsidR="00E44776" w:rsidRDefault="002A4DC5" w:rsidP="009262D0">
      <w:pPr>
        <w:pStyle w:val="ListBullet"/>
      </w:pPr>
      <w:r>
        <w:t xml:space="preserve">Munteanu Andrei-Stefan - </w:t>
      </w:r>
      <w:proofErr w:type="spellStart"/>
      <w:r w:rsidR="009262D0" w:rsidRPr="009262D0">
        <w:t>MunteanuAndreiStefan</w:t>
      </w:r>
      <w:proofErr w:type="spellEnd"/>
      <w:r>
        <w:t xml:space="preserve"> - Scrum Master</w:t>
      </w:r>
    </w:p>
    <w:p w14:paraId="6219FB1B" w14:textId="77777777" w:rsidR="00E44776" w:rsidRDefault="002A4DC5" w:rsidP="002A4DC5">
      <w:pPr>
        <w:pStyle w:val="ListBullet"/>
      </w:pPr>
      <w:proofErr w:type="spellStart"/>
      <w:r>
        <w:t>Costandache</w:t>
      </w:r>
      <w:proofErr w:type="spellEnd"/>
      <w:r>
        <w:t xml:space="preserve"> Mihai-Andrei - </w:t>
      </w:r>
      <w:proofErr w:type="spellStart"/>
      <w:r w:rsidRPr="002A4DC5">
        <w:t>andreicostandache</w:t>
      </w:r>
      <w:proofErr w:type="spellEnd"/>
      <w:r>
        <w:t xml:space="preserve"> -  Developer</w:t>
      </w:r>
    </w:p>
    <w:p w14:paraId="19C323A3" w14:textId="77777777" w:rsidR="00E44776" w:rsidRDefault="00010BEF" w:rsidP="00010BEF">
      <w:pPr>
        <w:pStyle w:val="ListBullet"/>
      </w:pPr>
      <w:proofErr w:type="spellStart"/>
      <w:r>
        <w:t>Zaharia</w:t>
      </w:r>
      <w:proofErr w:type="spellEnd"/>
      <w:r>
        <w:t xml:space="preserve"> Raul </w:t>
      </w:r>
      <w:r w:rsidR="00056599">
        <w:t>-</w:t>
      </w:r>
      <w:r>
        <w:t xml:space="preserve"> </w:t>
      </w:r>
      <w:proofErr w:type="spellStart"/>
      <w:r w:rsidRPr="00010BEF">
        <w:t>rzaharia</w:t>
      </w:r>
      <w:proofErr w:type="spellEnd"/>
      <w:r>
        <w:t xml:space="preserve"> </w:t>
      </w:r>
      <w:r w:rsidR="00433D74">
        <w:t>-</w:t>
      </w:r>
      <w:r>
        <w:t xml:space="preserve"> Developer</w:t>
      </w:r>
    </w:p>
    <w:p w14:paraId="6E3ADC1C" w14:textId="77777777" w:rsidR="00433D74" w:rsidRDefault="00433D74" w:rsidP="00010BEF">
      <w:pPr>
        <w:pStyle w:val="ListBullet"/>
      </w:pPr>
      <w:proofErr w:type="spellStart"/>
      <w:r>
        <w:t>Ouatu</w:t>
      </w:r>
      <w:proofErr w:type="spellEnd"/>
      <w:r>
        <w:t xml:space="preserve"> Bogdan-</w:t>
      </w:r>
      <w:proofErr w:type="spellStart"/>
      <w:r>
        <w:t>Ioan</w:t>
      </w:r>
      <w:proofErr w:type="spellEnd"/>
      <w:r>
        <w:t xml:space="preserve"> - </w:t>
      </w:r>
      <w:proofErr w:type="spellStart"/>
      <w:r w:rsidR="00C84836">
        <w:t>ilikehaskel</w:t>
      </w:r>
      <w:r w:rsidR="00472324">
        <w:t>l</w:t>
      </w:r>
      <w:proofErr w:type="spellEnd"/>
      <w:r w:rsidR="00C84836">
        <w:t xml:space="preserve"> </w:t>
      </w:r>
      <w:r>
        <w:t>- Developer</w:t>
      </w:r>
    </w:p>
    <w:p w14:paraId="631B0B57" w14:textId="77777777" w:rsidR="00E44776" w:rsidRDefault="00010BEF" w:rsidP="00010BEF">
      <w:pPr>
        <w:pStyle w:val="ListBullet"/>
      </w:pPr>
      <w:proofErr w:type="spellStart"/>
      <w:r>
        <w:t>Ghiga</w:t>
      </w:r>
      <w:proofErr w:type="spellEnd"/>
      <w:r>
        <w:t xml:space="preserve"> </w:t>
      </w:r>
      <w:proofErr w:type="spellStart"/>
      <w:r>
        <w:t>Claudiu-</w:t>
      </w:r>
      <w:r w:rsidR="00395BE7">
        <w:t>Alexandru</w:t>
      </w:r>
      <w:proofErr w:type="spellEnd"/>
      <w:r>
        <w:t xml:space="preserve"> - </w:t>
      </w:r>
      <w:proofErr w:type="spellStart"/>
      <w:r w:rsidRPr="00010BEF">
        <w:t>claudiu-ghiga</w:t>
      </w:r>
      <w:proofErr w:type="spellEnd"/>
      <w:r>
        <w:t xml:space="preserve"> - Developer</w:t>
      </w:r>
    </w:p>
    <w:p w14:paraId="1F8EFB79" w14:textId="77777777" w:rsidR="00E44776" w:rsidRDefault="00A0646F" w:rsidP="00A0646F">
      <w:pPr>
        <w:pStyle w:val="ListBullet"/>
      </w:pPr>
      <w:proofErr w:type="spellStart"/>
      <w:r>
        <w:t>Silistru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</w:t>
      </w:r>
      <w:r w:rsidR="00226D69">
        <w:t>-</w:t>
      </w:r>
      <w:r>
        <w:t xml:space="preserve"> </w:t>
      </w:r>
      <w:proofErr w:type="spellStart"/>
      <w:r w:rsidRPr="00A0646F">
        <w:t>SilistruAlexandru</w:t>
      </w:r>
      <w:proofErr w:type="spellEnd"/>
      <w:r>
        <w:t xml:space="preserve"> - Developer and </w:t>
      </w:r>
      <w:r w:rsidR="00A165DE">
        <w:t>Tester</w:t>
      </w:r>
    </w:p>
    <w:p w14:paraId="4B5215E4" w14:textId="77777777" w:rsidR="00E44776" w:rsidRDefault="005624AB" w:rsidP="005624AB">
      <w:pPr>
        <w:pStyle w:val="ListBullet"/>
      </w:pPr>
      <w:proofErr w:type="spellStart"/>
      <w:r>
        <w:t>Ninicu</w:t>
      </w:r>
      <w:proofErr w:type="spellEnd"/>
      <w:r>
        <w:t xml:space="preserve"> Cristian - </w:t>
      </w:r>
      <w:proofErr w:type="spellStart"/>
      <w:r w:rsidRPr="005624AB">
        <w:t>DoubleNy</w:t>
      </w:r>
      <w:proofErr w:type="spellEnd"/>
      <w:r>
        <w:t xml:space="preserve"> - Developer</w:t>
      </w:r>
    </w:p>
    <w:p w14:paraId="271EA9DD" w14:textId="77777777" w:rsidR="00FD275F" w:rsidRDefault="00257ACF" w:rsidP="00E44776">
      <w:pPr>
        <w:pStyle w:val="ListBullet"/>
      </w:pPr>
      <w:proofErr w:type="spellStart"/>
      <w:r>
        <w:t>Marcu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 - - Tester</w:t>
      </w:r>
    </w:p>
    <w:p w14:paraId="5E675B8D" w14:textId="77777777" w:rsidR="00F076AB" w:rsidRPr="00E44776" w:rsidRDefault="00257ACF" w:rsidP="00E44776">
      <w:pPr>
        <w:pStyle w:val="ListBullet"/>
      </w:pPr>
      <w:proofErr w:type="spellStart"/>
      <w:r>
        <w:t>Dodu</w:t>
      </w:r>
      <w:proofErr w:type="spellEnd"/>
      <w:r>
        <w:t xml:space="preserve"> Emanuel-Andrei - - Tester</w:t>
      </w:r>
    </w:p>
    <w:p w14:paraId="3E300903" w14:textId="77777777" w:rsidR="009308A7" w:rsidRDefault="009308A7">
      <w:pPr>
        <w:pStyle w:val="Heading2"/>
        <w:rPr>
          <w:rFonts w:cstheme="minorHAnsi"/>
        </w:rPr>
      </w:pPr>
      <w:r w:rsidRPr="009308A7">
        <w:rPr>
          <w:rFonts w:cstheme="minorHAnsi"/>
        </w:rPr>
        <w:t>Stakeholders</w:t>
      </w:r>
    </w:p>
    <w:p w14:paraId="53D69B4B" w14:textId="77777777" w:rsidR="009308A7" w:rsidRPr="009308A7" w:rsidRDefault="004A12C9" w:rsidP="009308A7">
      <w:pPr>
        <w:pStyle w:val="ListBullet"/>
      </w:pPr>
      <w:r w:rsidRPr="004A12C9">
        <w:t xml:space="preserve">University </w:t>
      </w:r>
      <w:proofErr w:type="spellStart"/>
      <w:r>
        <w:t>Alexandru</w:t>
      </w:r>
      <w:proofErr w:type="spellEnd"/>
      <w:r w:rsidRPr="004A12C9">
        <w:t xml:space="preserve"> </w:t>
      </w:r>
      <w:proofErr w:type="spellStart"/>
      <w:r w:rsidRPr="004A12C9">
        <w:t>Ioan</w:t>
      </w:r>
      <w:proofErr w:type="spellEnd"/>
      <w:r w:rsidRPr="004A12C9">
        <w:t xml:space="preserve"> </w:t>
      </w:r>
      <w:proofErr w:type="spellStart"/>
      <w:r>
        <w:t>Cuza</w:t>
      </w:r>
      <w:proofErr w:type="spellEnd"/>
      <w:r>
        <w:t>, Faculty of computer science</w:t>
      </w:r>
    </w:p>
    <w:p w14:paraId="6B1078F7" w14:textId="77777777" w:rsidR="0018147A" w:rsidRDefault="0018147A" w:rsidP="0018147A">
      <w:pPr>
        <w:pStyle w:val="Heading1"/>
      </w:pPr>
      <w:r>
        <w:t>Requirements</w:t>
      </w:r>
    </w:p>
    <w:p w14:paraId="71FD8B12" w14:textId="77777777" w:rsidR="00AD366C" w:rsidRPr="00AD366C" w:rsidRDefault="009250FC" w:rsidP="00AD366C">
      <w:pPr>
        <w:pStyle w:val="Heading2"/>
      </w:pPr>
      <w:r>
        <w:t xml:space="preserve">High </w:t>
      </w:r>
      <w:r w:rsidR="00D91144">
        <w:t>L</w:t>
      </w:r>
      <w:r>
        <w:t>evel</w:t>
      </w:r>
      <w:r w:rsidR="005F61AE">
        <w:t xml:space="preserve"> </w:t>
      </w:r>
      <w:r w:rsidR="00D91144">
        <w:t>R</w:t>
      </w:r>
      <w:r w:rsidRPr="009250FC">
        <w:t>equirements</w:t>
      </w:r>
    </w:p>
    <w:p w14:paraId="26CD2EBF" w14:textId="77777777" w:rsidR="00687DAC" w:rsidRPr="00687DAC" w:rsidRDefault="002229E4" w:rsidP="002229E4">
      <w:pPr>
        <w:pStyle w:val="ListBullet"/>
      </w:pPr>
      <w:r>
        <w:t>The project will have</w:t>
      </w:r>
      <w:r w:rsidR="00BB45F0">
        <w:t xml:space="preserve"> only</w:t>
      </w:r>
      <w:r>
        <w:t xml:space="preserve"> </w:t>
      </w:r>
      <w:r w:rsidR="00BB45F0"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 w:rsidR="007B75DE">
        <w:t xml:space="preserve"> identified by stakeholders: </w:t>
      </w:r>
    </w:p>
    <w:p w14:paraId="28871CF2" w14:textId="77777777" w:rsidR="00653849" w:rsidRDefault="0065327F">
      <w:pPr>
        <w:pStyle w:val="NoSpacing"/>
      </w:pPr>
      <w:r>
        <w:tab/>
      </w:r>
    </w:p>
    <w:p w14:paraId="626E354C" w14:textId="77777777" w:rsidR="00C03CD3" w:rsidRDefault="0099236D" w:rsidP="00650576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C03CD3">
        <w:rPr>
          <w:b/>
        </w:rPr>
        <w:t>user</w:t>
      </w:r>
      <w:r w:rsidRPr="00C03CD3">
        <w:t xml:space="preserve"> should be able to </w:t>
      </w:r>
      <w:r w:rsidRPr="00C03CD3">
        <w:rPr>
          <w:b/>
        </w:rPr>
        <w:t>see the memory</w:t>
      </w:r>
      <w:r w:rsidRPr="00C03CD3">
        <w:t xml:space="preserve"> of the application and </w:t>
      </w:r>
      <w:r w:rsidRPr="00C03CD3">
        <w:rPr>
          <w:b/>
        </w:rPr>
        <w:t>upload a new image / text</w:t>
      </w:r>
      <w:r w:rsidR="00C03CD3">
        <w:t xml:space="preserve"> and get a response for the upload. The response will be </w:t>
      </w:r>
      <w:r w:rsidR="00C03CD3" w:rsidRPr="00606BD5">
        <w:rPr>
          <w:b/>
        </w:rPr>
        <w:t>concept</w:t>
      </w:r>
      <w:r w:rsidR="00C03CD3">
        <w:t xml:space="preserve"> page or it will ask the </w:t>
      </w:r>
      <w:r w:rsidR="00C03CD3" w:rsidRPr="00606BD5">
        <w:rPr>
          <w:b/>
        </w:rPr>
        <w:t>user to provide information</w:t>
      </w:r>
      <w:r w:rsidR="00C03CD3">
        <w:t xml:space="preserve"> about the concept</w:t>
      </w:r>
      <w:r w:rsidRPr="00C03CD3">
        <w:t>.</w:t>
      </w:r>
      <w:r w:rsidR="00606BD5">
        <w:t xml:space="preserve"> The user will also be able to select a concept from the memory and modify / delete the concept</w:t>
      </w:r>
      <w:r w:rsidR="00391063">
        <w:t>.</w:t>
      </w:r>
    </w:p>
    <w:p w14:paraId="38FF8618" w14:textId="77777777" w:rsidR="00687DAC" w:rsidRDefault="00687DAC" w:rsidP="002B3C11">
      <w:pPr>
        <w:pStyle w:val="NoSpacing"/>
        <w:rPr>
          <w:b/>
        </w:rPr>
      </w:pPr>
    </w:p>
    <w:p w14:paraId="3DC80642" w14:textId="77777777" w:rsidR="0099236D" w:rsidRDefault="0099236D" w:rsidP="002B3C11">
      <w:pPr>
        <w:pStyle w:val="NoSpacing"/>
      </w:pPr>
    </w:p>
    <w:p w14:paraId="3DA4ED04" w14:textId="77777777" w:rsidR="0099236D" w:rsidRDefault="0099236D" w:rsidP="002B3C11">
      <w:pPr>
        <w:pStyle w:val="NoSpacing"/>
      </w:pPr>
    </w:p>
    <w:p w14:paraId="7B258086" w14:textId="77777777" w:rsidR="00BE5C1E" w:rsidRDefault="00D91144" w:rsidP="00FE2C97">
      <w:pPr>
        <w:pStyle w:val="Heading2"/>
      </w:pPr>
      <w:r>
        <w:t>Detailed R</w:t>
      </w:r>
      <w:r w:rsidRPr="009250FC">
        <w:t>equirements</w:t>
      </w:r>
    </w:p>
    <w:p w14:paraId="68C09F38" w14:textId="77777777" w:rsidR="00AD366C" w:rsidRPr="00AD366C" w:rsidRDefault="00AD366C" w:rsidP="00AD366C"/>
    <w:p w14:paraId="40A92200" w14:textId="77777777" w:rsidR="003F77B1" w:rsidRPr="00687DAC" w:rsidRDefault="003F77B1" w:rsidP="003F77B1">
      <w:pPr>
        <w:pStyle w:val="ListBullet"/>
      </w:pPr>
      <w:r>
        <w:t xml:space="preserve">The project will have only </w:t>
      </w:r>
      <w:r>
        <w:rPr>
          <w:b/>
          <w:u w:val="single"/>
        </w:rPr>
        <w:t>one type</w:t>
      </w:r>
      <w:r w:rsidRPr="009C656D">
        <w:rPr>
          <w:b/>
          <w:u w:val="single"/>
        </w:rPr>
        <w:t xml:space="preserve"> of actor</w:t>
      </w:r>
      <w:r w:rsidR="00A7286F">
        <w:t xml:space="preserve"> and he will can interact with our application</w:t>
      </w:r>
      <w:r>
        <w:t xml:space="preserve">: </w:t>
      </w:r>
    </w:p>
    <w:p w14:paraId="338A411A" w14:textId="77777777" w:rsidR="003F77B1" w:rsidRDefault="003F77B1" w:rsidP="003F77B1">
      <w:pPr>
        <w:pStyle w:val="NoSpacing"/>
      </w:pPr>
      <w:r>
        <w:tab/>
      </w:r>
    </w:p>
    <w:p w14:paraId="59F059E3" w14:textId="77777777" w:rsidR="00FE2C97" w:rsidRDefault="003F77B1" w:rsidP="004345B5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Pr="003F77B1">
        <w:rPr>
          <w:b/>
        </w:rPr>
        <w:t>see the memory</w:t>
      </w:r>
      <w:r w:rsidRPr="00C03CD3">
        <w:t xml:space="preserve"> of the application</w:t>
      </w:r>
      <w:r>
        <w:t>.</w:t>
      </w:r>
    </w:p>
    <w:p w14:paraId="74B53254" w14:textId="77777777" w:rsidR="003F77B1" w:rsidRDefault="003F77B1" w:rsidP="003F77B1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>
        <w:rPr>
          <w:b/>
        </w:rPr>
        <w:t>select</w:t>
      </w:r>
      <w:r w:rsidRPr="003F77B1">
        <w:rPr>
          <w:b/>
        </w:rPr>
        <w:t xml:space="preserve"> </w:t>
      </w:r>
      <w:r>
        <w:rPr>
          <w:b/>
        </w:rPr>
        <w:t xml:space="preserve">from </w:t>
      </w:r>
      <w:r w:rsidRPr="003F77B1">
        <w:rPr>
          <w:b/>
        </w:rPr>
        <w:t>the memory</w:t>
      </w:r>
      <w:r w:rsidRPr="00C03CD3">
        <w:t xml:space="preserve"> </w:t>
      </w:r>
      <w:r>
        <w:t>a concept.</w:t>
      </w:r>
    </w:p>
    <w:p w14:paraId="6658AAB0" w14:textId="77777777" w:rsidR="0011134F" w:rsidRDefault="003F77B1" w:rsidP="0011134F">
      <w:pPr>
        <w:pStyle w:val="NoSpacing"/>
        <w:numPr>
          <w:ilvl w:val="0"/>
          <w:numId w:val="9"/>
        </w:numPr>
      </w:pPr>
      <w:r w:rsidRPr="00C03CD3">
        <w:t xml:space="preserve">The </w:t>
      </w:r>
      <w:r w:rsidRPr="003F77B1">
        <w:rPr>
          <w:b/>
        </w:rPr>
        <w:t>user</w:t>
      </w:r>
      <w:r w:rsidRPr="00C03CD3">
        <w:t xml:space="preserve"> should be able to </w:t>
      </w:r>
      <w:r w:rsidR="00944974">
        <w:rPr>
          <w:b/>
        </w:rPr>
        <w:t>view / m</w:t>
      </w:r>
      <w:r>
        <w:rPr>
          <w:b/>
        </w:rPr>
        <w:t xml:space="preserve">odify / add / remove </w:t>
      </w:r>
      <w:r>
        <w:t>a concept.</w:t>
      </w:r>
      <w:r w:rsidR="0067508D">
        <w:t xml:space="preserve"> </w:t>
      </w:r>
      <w:r w:rsidR="00DB1EB9">
        <w:t>A</w:t>
      </w:r>
      <w:r w:rsidR="0067508D">
        <w:t xml:space="preserve"> concept will have a short text description and an image</w:t>
      </w:r>
      <w:r w:rsidR="008F3D3F">
        <w:t xml:space="preserve"> </w:t>
      </w:r>
      <w:r w:rsidR="0067508D">
        <w:t>also a</w:t>
      </w:r>
      <w:r w:rsidR="00DB1EB9">
        <w:t xml:space="preserve"> </w:t>
      </w:r>
      <w:r w:rsidR="008F3D3F">
        <w:t xml:space="preserve">concept will have all the data sent we marked to be from current concept. </w:t>
      </w:r>
    </w:p>
    <w:p w14:paraId="72990A9C" w14:textId="77777777" w:rsidR="0011134F" w:rsidRDefault="0011134F" w:rsidP="0011134F">
      <w:pPr>
        <w:pStyle w:val="NoSpacing"/>
        <w:ind w:left="720"/>
      </w:pPr>
      <w:r>
        <w:t xml:space="preserve">From view the </w:t>
      </w:r>
      <w:r w:rsidRPr="00514D19">
        <w:rPr>
          <w:b/>
        </w:rPr>
        <w:t>user</w:t>
      </w:r>
      <w:r>
        <w:t xml:space="preserve"> should be able to </w:t>
      </w:r>
      <w:r w:rsidRPr="00514D19">
        <w:rPr>
          <w:b/>
        </w:rPr>
        <w:t>generate content</w:t>
      </w:r>
      <w:r>
        <w:t xml:space="preserve"> that is like the one </w:t>
      </w:r>
      <w:r w:rsidR="00514D19">
        <w:t>that is</w:t>
      </w:r>
      <w:r>
        <w:t xml:space="preserve"> concept.</w:t>
      </w:r>
    </w:p>
    <w:p w14:paraId="7438F95B" w14:textId="77777777" w:rsidR="007E2D0E" w:rsidRDefault="003F77B1" w:rsidP="007E2D0E">
      <w:pPr>
        <w:pStyle w:val="NoSpacing"/>
        <w:numPr>
          <w:ilvl w:val="0"/>
          <w:numId w:val="9"/>
        </w:numPr>
      </w:pPr>
      <w:r>
        <w:t xml:space="preserve">The </w:t>
      </w:r>
      <w:r w:rsidRPr="00944974">
        <w:rPr>
          <w:b/>
        </w:rPr>
        <w:t>user</w:t>
      </w:r>
      <w:r>
        <w:t xml:space="preserve"> should be </w:t>
      </w:r>
      <w:r w:rsidR="007E2D0E">
        <w:t xml:space="preserve">able to upload a file text or image and get a response. A </w:t>
      </w:r>
      <w:r w:rsidR="007E2D0E" w:rsidRPr="007E2D0E">
        <w:rPr>
          <w:b/>
        </w:rPr>
        <w:t>response</w:t>
      </w:r>
      <w:r w:rsidR="007E2D0E">
        <w:t xml:space="preserve"> is based on the </w:t>
      </w:r>
      <w:r w:rsidR="007E2D0E" w:rsidRPr="007E2D0E">
        <w:rPr>
          <w:b/>
        </w:rPr>
        <w:t>decision</w:t>
      </w:r>
      <w:r w:rsidR="007E2D0E">
        <w:t xml:space="preserve"> our module service.</w:t>
      </w:r>
    </w:p>
    <w:p w14:paraId="48C30D79" w14:textId="77777777" w:rsidR="007E2D0E" w:rsidRDefault="007E2D0E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7E2D0E">
        <w:rPr>
          <w:b/>
        </w:rPr>
        <w:t>decision</w:t>
      </w:r>
      <w:r>
        <w:t xml:space="preserve"> may be </w:t>
      </w:r>
      <w:r w:rsidRPr="007E2D0E">
        <w:rPr>
          <w:b/>
        </w:rPr>
        <w:t>to integrate the uploaded file into a</w:t>
      </w:r>
      <w:r w:rsidR="00DB1EB9">
        <w:rPr>
          <w:b/>
        </w:rPr>
        <w:t xml:space="preserve"> </w:t>
      </w:r>
      <w:r w:rsidRPr="007E2D0E">
        <w:rPr>
          <w:b/>
        </w:rPr>
        <w:t>concept</w:t>
      </w:r>
      <w:r>
        <w:t xml:space="preserve"> or </w:t>
      </w:r>
      <w:r w:rsidRPr="007E2D0E">
        <w:rPr>
          <w:b/>
        </w:rPr>
        <w:t>ask the user to create</w:t>
      </w:r>
      <w:r>
        <w:rPr>
          <w:b/>
        </w:rPr>
        <w:t xml:space="preserve"> / edit</w:t>
      </w:r>
      <w:r w:rsidRPr="007E2D0E">
        <w:rPr>
          <w:b/>
        </w:rPr>
        <w:t xml:space="preserve"> a concept</w:t>
      </w:r>
      <w:r w:rsidR="00EA2D1C">
        <w:rPr>
          <w:b/>
        </w:rPr>
        <w:t xml:space="preserve">, </w:t>
      </w:r>
      <w:r w:rsidR="00EA2D1C">
        <w:t xml:space="preserve">also </w:t>
      </w:r>
      <w:proofErr w:type="gramStart"/>
      <w:r w:rsidR="00EA2D1C">
        <w:t>an</w:t>
      </w:r>
      <w:proofErr w:type="gramEnd"/>
      <w:r w:rsidR="00EA2D1C">
        <w:t xml:space="preserve"> </w:t>
      </w:r>
      <w:r w:rsidR="00EA2D1C" w:rsidRPr="00265D76">
        <w:rPr>
          <w:b/>
        </w:rPr>
        <w:t>not safe decision should be shown</w:t>
      </w:r>
      <w:r w:rsidR="00EA2D1C">
        <w:t xml:space="preserve"> here.</w:t>
      </w:r>
    </w:p>
    <w:p w14:paraId="7DE8A6B5" w14:textId="77777777" w:rsidR="007E2D0E" w:rsidRPr="0062030A" w:rsidRDefault="009371F6" w:rsidP="004345B5">
      <w:pPr>
        <w:pStyle w:val="NoSpacing"/>
        <w:numPr>
          <w:ilvl w:val="0"/>
          <w:numId w:val="9"/>
        </w:numPr>
        <w:rPr>
          <w:b/>
        </w:rPr>
      </w:pPr>
      <w:r>
        <w:t xml:space="preserve">The </w:t>
      </w:r>
      <w:r w:rsidRPr="000422A9">
        <w:rPr>
          <w:b/>
        </w:rPr>
        <w:t>user</w:t>
      </w:r>
      <w:r>
        <w:t xml:space="preserve"> should be able to </w:t>
      </w:r>
      <w:r w:rsidRPr="006A44FA">
        <w:rPr>
          <w:b/>
        </w:rPr>
        <w:t>export</w:t>
      </w:r>
      <w:r>
        <w:t xml:space="preserve"> his </w:t>
      </w:r>
      <w:r w:rsidR="00125BBC" w:rsidRPr="006A44FA">
        <w:rPr>
          <w:b/>
        </w:rPr>
        <w:t>memory</w:t>
      </w:r>
      <w:r w:rsidR="00125BBC">
        <w:t xml:space="preserve"> to a file or </w:t>
      </w:r>
      <w:r w:rsidR="00125BBC" w:rsidRPr="00480EFB">
        <w:rPr>
          <w:b/>
        </w:rPr>
        <w:t>import</w:t>
      </w:r>
      <w:r w:rsidR="00125BBC">
        <w:t xml:space="preserve"> a memory.</w:t>
      </w:r>
    </w:p>
    <w:p w14:paraId="61506018" w14:textId="0856564C" w:rsidR="0062030A" w:rsidRDefault="0062030A" w:rsidP="0062030A">
      <w:pPr>
        <w:pStyle w:val="NoSpacing"/>
        <w:numPr>
          <w:ilvl w:val="0"/>
          <w:numId w:val="9"/>
        </w:numPr>
      </w:pPr>
      <w:r>
        <w:t xml:space="preserve">Each </w:t>
      </w:r>
      <w:r w:rsidRPr="0062030A">
        <w:rPr>
          <w:b/>
        </w:rPr>
        <w:t>memory</w:t>
      </w:r>
      <w:r>
        <w:t xml:space="preserve"> we use will be </w:t>
      </w:r>
      <w:r w:rsidRPr="0062030A">
        <w:rPr>
          <w:b/>
        </w:rPr>
        <w:t>secured</w:t>
      </w:r>
      <w:r>
        <w:t xml:space="preserve"> with a </w:t>
      </w:r>
      <w:r w:rsidRPr="0062030A">
        <w:rPr>
          <w:b/>
        </w:rPr>
        <w:t>password</w:t>
      </w:r>
      <w:r w:rsidR="001415F6">
        <w:rPr>
          <w:b/>
        </w:rPr>
        <w:t xml:space="preserve">, </w:t>
      </w:r>
      <w:r w:rsidR="001415F6">
        <w:t xml:space="preserve">the user should provide a login password before </w:t>
      </w:r>
      <w:r w:rsidR="00B805F8">
        <w:t>interacting with a loaded memory</w:t>
      </w:r>
      <w:r>
        <w:t>.</w:t>
      </w:r>
    </w:p>
    <w:p w14:paraId="638359C0" w14:textId="77777777" w:rsidR="00927796" w:rsidRDefault="00A301CE" w:rsidP="004352EB">
      <w:pPr>
        <w:pStyle w:val="Heading2"/>
      </w:pPr>
      <w:r>
        <w:t xml:space="preserve">High Level </w:t>
      </w:r>
      <w:r w:rsidR="00C97EDB">
        <w:t>Project Approach</w:t>
      </w:r>
    </w:p>
    <w:p w14:paraId="4116FD35" w14:textId="77777777" w:rsidR="004352EB" w:rsidRPr="004352EB" w:rsidRDefault="004352EB" w:rsidP="004352EB"/>
    <w:p w14:paraId="29FCA7A8" w14:textId="77777777" w:rsidR="00CF093D" w:rsidRDefault="004550E7" w:rsidP="00985CBD">
      <w:pPr>
        <w:pStyle w:val="ListBullet"/>
      </w:pPr>
      <w:r>
        <w:t>Methodology:</w:t>
      </w:r>
    </w:p>
    <w:p w14:paraId="5CB8A3DB" w14:textId="77777777" w:rsidR="00AA27CC" w:rsidRDefault="00AD2398" w:rsidP="00AA27CC">
      <w:pPr>
        <w:pStyle w:val="ListBullet"/>
        <w:numPr>
          <w:ilvl w:val="0"/>
          <w:numId w:val="9"/>
        </w:numPr>
      </w:pPr>
      <w:r>
        <w:t xml:space="preserve">We will have LSD based methodology </w:t>
      </w:r>
      <w:r w:rsidR="00AA27CC">
        <w:t>adapted to our needs. We will make a merge between FDD and LSD.</w:t>
      </w:r>
    </w:p>
    <w:p w14:paraId="327301DE" w14:textId="77777777" w:rsidR="00AA27CC" w:rsidRDefault="00AA27CC" w:rsidP="00AA27CC">
      <w:pPr>
        <w:pStyle w:val="ListBullet"/>
        <w:numPr>
          <w:ilvl w:val="0"/>
          <w:numId w:val="9"/>
        </w:numPr>
      </w:pPr>
      <w:r>
        <w:t>Overview of our methodology:</w:t>
      </w:r>
    </w:p>
    <w:p w14:paraId="011B7E6A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Eliminate waste</w:t>
      </w:r>
    </w:p>
    <w:p w14:paraId="16CD570B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Amplify learning.</w:t>
      </w:r>
    </w:p>
    <w:p w14:paraId="5E90ECC1" w14:textId="77777777" w:rsidR="00E12A30" w:rsidRDefault="004263EA" w:rsidP="00E12A30">
      <w:pPr>
        <w:pStyle w:val="ListBullet"/>
        <w:numPr>
          <w:ilvl w:val="1"/>
          <w:numId w:val="9"/>
        </w:numPr>
      </w:pPr>
      <w:r>
        <w:t>Develop overall model</w:t>
      </w:r>
      <w:r w:rsidR="00A8525A" w:rsidRPr="00FE5CC4">
        <w:t>.</w:t>
      </w:r>
    </w:p>
    <w:p w14:paraId="78D79073" w14:textId="77777777" w:rsidR="0018115C" w:rsidRDefault="00304FAD" w:rsidP="00E12A30">
      <w:pPr>
        <w:pStyle w:val="ListBullet"/>
        <w:numPr>
          <w:ilvl w:val="1"/>
          <w:numId w:val="9"/>
        </w:numPr>
      </w:pPr>
      <w:r>
        <w:t>Build feature list</w:t>
      </w:r>
      <w:r w:rsidR="00C262D7">
        <w:t>.</w:t>
      </w:r>
    </w:p>
    <w:p w14:paraId="00CD7654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Plan by feature</w:t>
      </w:r>
      <w:r w:rsidR="00C262D7">
        <w:t>.</w:t>
      </w:r>
    </w:p>
    <w:p w14:paraId="65413361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Design by feature</w:t>
      </w:r>
      <w:r w:rsidR="00C262D7">
        <w:t>.</w:t>
      </w:r>
    </w:p>
    <w:p w14:paraId="115CF94B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Build by feature</w:t>
      </w:r>
      <w:r w:rsidR="00C262D7">
        <w:t>.</w:t>
      </w:r>
    </w:p>
    <w:p w14:paraId="36D46426" w14:textId="77777777" w:rsidR="00304FAD" w:rsidRDefault="00304FAD" w:rsidP="00E12A30">
      <w:pPr>
        <w:pStyle w:val="ListBullet"/>
        <w:numPr>
          <w:ilvl w:val="1"/>
          <w:numId w:val="9"/>
        </w:numPr>
      </w:pPr>
      <w:r>
        <w:t>See the hole.</w:t>
      </w:r>
    </w:p>
    <w:p w14:paraId="0D12DE99" w14:textId="77777777" w:rsidR="00D15833" w:rsidRDefault="003E5645" w:rsidP="00D15833">
      <w:pPr>
        <w:pStyle w:val="ListBullet"/>
        <w:numPr>
          <w:ilvl w:val="0"/>
          <w:numId w:val="9"/>
        </w:numPr>
      </w:pPr>
      <w:r>
        <w:t>Information about our sprints and organization</w:t>
      </w:r>
      <w:r w:rsidR="00D15833">
        <w:t>:</w:t>
      </w:r>
    </w:p>
    <w:p w14:paraId="27F2506D" w14:textId="77777777" w:rsidR="00A666B3" w:rsidRDefault="00A666B3" w:rsidP="00A666B3">
      <w:pPr>
        <w:pStyle w:val="ListBullet"/>
        <w:numPr>
          <w:ilvl w:val="1"/>
          <w:numId w:val="9"/>
        </w:numPr>
      </w:pPr>
      <w:r w:rsidRPr="00FE5CC4">
        <w:t>Sprints will count 1 to 10 days</w:t>
      </w:r>
      <w:r>
        <w:t>.</w:t>
      </w:r>
    </w:p>
    <w:p w14:paraId="16042BF5" w14:textId="77777777" w:rsidR="00141641" w:rsidRDefault="00141641" w:rsidP="00141641">
      <w:pPr>
        <w:pStyle w:val="ListBullet"/>
        <w:numPr>
          <w:ilvl w:val="1"/>
          <w:numId w:val="9"/>
        </w:numPr>
      </w:pPr>
      <w:r>
        <w:t>We will have a daily meeting or call</w:t>
      </w:r>
      <w:r w:rsidR="003123E0">
        <w:t xml:space="preserve"> every 3 days</w:t>
      </w:r>
      <w:r>
        <w:t>.</w:t>
      </w:r>
    </w:p>
    <w:p w14:paraId="39171EFC" w14:textId="77777777" w:rsidR="00141641" w:rsidRDefault="00A04891" w:rsidP="00141641">
      <w:pPr>
        <w:pStyle w:val="ListBullet"/>
        <w:numPr>
          <w:ilvl w:val="1"/>
          <w:numId w:val="9"/>
        </w:numPr>
      </w:pPr>
      <w:r>
        <w:t>Sprint review / retrospective will take place as normal.</w:t>
      </w:r>
    </w:p>
    <w:p w14:paraId="470C803D" w14:textId="77777777" w:rsidR="00C030BB" w:rsidRDefault="00C030BB" w:rsidP="00380A09">
      <w:pPr>
        <w:pStyle w:val="ListBullet"/>
        <w:numPr>
          <w:ilvl w:val="1"/>
          <w:numId w:val="9"/>
        </w:numPr>
      </w:pPr>
      <w:r>
        <w:t xml:space="preserve">The </w:t>
      </w:r>
      <w:r w:rsidR="00380A09" w:rsidRPr="00380A09">
        <w:t xml:space="preserve">backlog </w:t>
      </w:r>
      <w:r>
        <w:t xml:space="preserve">will be kept on </w:t>
      </w:r>
      <w:r w:rsidR="003123E0">
        <w:t>GitHub.com</w:t>
      </w:r>
    </w:p>
    <w:p w14:paraId="45A08411" w14:textId="77777777" w:rsidR="00AD366C" w:rsidRDefault="005716F2" w:rsidP="00AD366C">
      <w:pPr>
        <w:pStyle w:val="ListBullet"/>
        <w:numPr>
          <w:ilvl w:val="1"/>
          <w:numId w:val="9"/>
        </w:numPr>
      </w:pPr>
      <w:r>
        <w:t xml:space="preserve">Tests will be written but will started by the programmers for each build. After the project is published the tests will be moved to </w:t>
      </w:r>
      <w:r w:rsidR="00655C9E">
        <w:t>Jenkins to automate the build process.</w:t>
      </w:r>
    </w:p>
    <w:p w14:paraId="39F76D32" w14:textId="77777777" w:rsidR="00DE16B7" w:rsidRDefault="00DE16B7" w:rsidP="00AD366C">
      <w:pPr>
        <w:pStyle w:val="ListBullet"/>
        <w:numPr>
          <w:ilvl w:val="0"/>
          <w:numId w:val="0"/>
        </w:numPr>
      </w:pPr>
    </w:p>
    <w:p w14:paraId="6424FC04" w14:textId="77777777" w:rsidR="00782BB3" w:rsidRDefault="00782BB3" w:rsidP="00AD366C">
      <w:pPr>
        <w:pStyle w:val="ListBullet"/>
        <w:numPr>
          <w:ilvl w:val="0"/>
          <w:numId w:val="0"/>
        </w:numPr>
      </w:pPr>
    </w:p>
    <w:p w14:paraId="79E51205" w14:textId="77777777" w:rsidR="00782BB3" w:rsidRDefault="00782BB3" w:rsidP="00AD366C">
      <w:pPr>
        <w:pStyle w:val="ListBullet"/>
        <w:numPr>
          <w:ilvl w:val="0"/>
          <w:numId w:val="0"/>
        </w:numPr>
      </w:pPr>
    </w:p>
    <w:p w14:paraId="63F15196" w14:textId="77777777" w:rsidR="00782BB3" w:rsidRDefault="00782BB3" w:rsidP="00AD366C">
      <w:pPr>
        <w:pStyle w:val="ListBullet"/>
        <w:numPr>
          <w:ilvl w:val="0"/>
          <w:numId w:val="0"/>
        </w:numPr>
      </w:pPr>
    </w:p>
    <w:p w14:paraId="3BD3C66D" w14:textId="77777777" w:rsidR="00782BB3" w:rsidRDefault="00782BB3" w:rsidP="00AD366C">
      <w:pPr>
        <w:pStyle w:val="ListBullet"/>
        <w:numPr>
          <w:ilvl w:val="0"/>
          <w:numId w:val="0"/>
        </w:numPr>
      </w:pPr>
    </w:p>
    <w:p w14:paraId="467022C2" w14:textId="77777777" w:rsidR="00782BB3" w:rsidRDefault="00782BB3" w:rsidP="00AD366C">
      <w:pPr>
        <w:pStyle w:val="ListBullet"/>
        <w:numPr>
          <w:ilvl w:val="0"/>
          <w:numId w:val="0"/>
        </w:numPr>
      </w:pPr>
    </w:p>
    <w:p w14:paraId="56F23A2D" w14:textId="77777777" w:rsidR="00960B2A" w:rsidRDefault="001578CB" w:rsidP="003E1DA6">
      <w:pPr>
        <w:pStyle w:val="ListBullet"/>
      </w:pPr>
      <w:r>
        <w:lastRenderedPageBreak/>
        <w:t xml:space="preserve">High level </w:t>
      </w:r>
      <w:r w:rsidR="0011558D" w:rsidRPr="0011558D">
        <w:t xml:space="preserve">architecture </w:t>
      </w:r>
      <w:r w:rsidR="00FC059F">
        <w:t>of the</w:t>
      </w:r>
      <w:r w:rsidR="001963E3">
        <w:t xml:space="preserve"> </w:t>
      </w:r>
      <w:r w:rsidR="00FC059F">
        <w:t>application</w:t>
      </w:r>
      <w:r w:rsidR="00CD02F5">
        <w:t>:</w:t>
      </w:r>
    </w:p>
    <w:p w14:paraId="25AEB80D" w14:textId="77777777" w:rsidR="00DB6835" w:rsidRDefault="00AF6371" w:rsidP="003E3E14">
      <w:pPr>
        <w:pStyle w:val="NoSpacing"/>
        <w:numPr>
          <w:ilvl w:val="0"/>
          <w:numId w:val="9"/>
        </w:numPr>
        <w:rPr>
          <w:b/>
        </w:rPr>
      </w:pPr>
      <w:r w:rsidRPr="00675CB9">
        <w:rPr>
          <w:b/>
        </w:rPr>
        <w:t>Main application</w:t>
      </w:r>
      <w:r>
        <w:t xml:space="preserve"> will be write in </w:t>
      </w:r>
      <w:r w:rsidRPr="00675CB9">
        <w:rPr>
          <w:b/>
        </w:rPr>
        <w:t>Java using Swing</w:t>
      </w:r>
      <w:r>
        <w:t xml:space="preserve">. It will have </w:t>
      </w:r>
      <w:r w:rsidRPr="00675CB9">
        <w:rPr>
          <w:b/>
        </w:rPr>
        <w:t>4 screens</w:t>
      </w:r>
      <w:r>
        <w:t>:</w:t>
      </w:r>
    </w:p>
    <w:p w14:paraId="3AD78D2F" w14:textId="77777777" w:rsidR="007F3430" w:rsidRPr="003E3E14" w:rsidRDefault="007F3430" w:rsidP="00976967">
      <w:pPr>
        <w:pStyle w:val="NoSpacing"/>
        <w:rPr>
          <w:b/>
        </w:rPr>
      </w:pPr>
    </w:p>
    <w:p w14:paraId="7A502255" w14:textId="77777777" w:rsidR="00AF6371" w:rsidRPr="00BA45FA" w:rsidRDefault="00AF6371" w:rsidP="00AF6371">
      <w:pPr>
        <w:pStyle w:val="ListBullet"/>
        <w:numPr>
          <w:ilvl w:val="1"/>
          <w:numId w:val="9"/>
        </w:numPr>
        <w:rPr>
          <w:b/>
        </w:rPr>
      </w:pPr>
      <w:r>
        <w:t>In</w:t>
      </w:r>
      <w:r w:rsidRPr="00FE5CC4">
        <w:t xml:space="preserve"> </w:t>
      </w:r>
      <w:r w:rsidRPr="00AF6371">
        <w:t xml:space="preserve">first screen the user will be asked to </w:t>
      </w:r>
      <w:r w:rsidRPr="00A24DB0">
        <w:rPr>
          <w:b/>
        </w:rPr>
        <w:t>load a memory file</w:t>
      </w:r>
      <w:r w:rsidRPr="00AF6371">
        <w:t xml:space="preserve">, on load he will be asked to </w:t>
      </w:r>
      <w:r w:rsidRPr="00BA45FA">
        <w:rPr>
          <w:b/>
        </w:rPr>
        <w:t>input a password.</w:t>
      </w:r>
    </w:p>
    <w:p w14:paraId="6F42040C" w14:textId="77777777" w:rsidR="00AF6371" w:rsidRDefault="00AF6371" w:rsidP="00AF6371">
      <w:pPr>
        <w:pStyle w:val="ListBullet"/>
        <w:numPr>
          <w:ilvl w:val="1"/>
          <w:numId w:val="9"/>
        </w:numPr>
      </w:pPr>
      <w:r>
        <w:t xml:space="preserve">In second screen the user will have a </w:t>
      </w:r>
      <w:r w:rsidRPr="00607225">
        <w:rPr>
          <w:b/>
        </w:rPr>
        <w:t>view over all concepts</w:t>
      </w:r>
      <w:r>
        <w:t xml:space="preserve"> (memory) and a </w:t>
      </w:r>
      <w:r w:rsidRPr="00607225">
        <w:rPr>
          <w:b/>
        </w:rPr>
        <w:t>button for upload</w:t>
      </w:r>
      <w:r>
        <w:t>.</w:t>
      </w:r>
    </w:p>
    <w:p w14:paraId="52A23339" w14:textId="77777777" w:rsidR="00AF6371" w:rsidRDefault="00860803" w:rsidP="00AF6371">
      <w:pPr>
        <w:pStyle w:val="ListBullet"/>
        <w:numPr>
          <w:ilvl w:val="1"/>
          <w:numId w:val="9"/>
        </w:numPr>
      </w:pPr>
      <w:r>
        <w:t xml:space="preserve">In third screen it will be the </w:t>
      </w:r>
      <w:r w:rsidRPr="00675CB9">
        <w:rPr>
          <w:b/>
        </w:rPr>
        <w:t>concept details</w:t>
      </w:r>
      <w:r w:rsidR="00675CB9">
        <w:t>,</w:t>
      </w:r>
      <w:r>
        <w:t xml:space="preserve"> details may be modified inside this screen</w:t>
      </w:r>
      <w:r w:rsidR="009134A2">
        <w:t xml:space="preserve">. In this screen the user </w:t>
      </w:r>
    </w:p>
    <w:p w14:paraId="3393FD15" w14:textId="77777777" w:rsidR="003123E0" w:rsidRDefault="00BF4083" w:rsidP="008B0930">
      <w:pPr>
        <w:pStyle w:val="ListBullet"/>
        <w:numPr>
          <w:ilvl w:val="1"/>
          <w:numId w:val="9"/>
        </w:numPr>
      </w:pPr>
      <w:r>
        <w:t>In fourth screen it will be</w:t>
      </w:r>
      <w:r w:rsidR="00AF3DB9">
        <w:t xml:space="preserve"> the </w:t>
      </w:r>
      <w:r w:rsidR="00AF3DB9" w:rsidRPr="00675CB9">
        <w:rPr>
          <w:b/>
        </w:rPr>
        <w:t>result from the upload action</w:t>
      </w:r>
      <w:r w:rsidR="00AF3DB9">
        <w:t>.</w:t>
      </w:r>
    </w:p>
    <w:p w14:paraId="4F60CD45" w14:textId="77777777" w:rsidR="00AD366C" w:rsidRDefault="00AD366C" w:rsidP="00AD366C">
      <w:pPr>
        <w:pStyle w:val="ListBullet"/>
        <w:numPr>
          <w:ilvl w:val="0"/>
          <w:numId w:val="0"/>
        </w:numPr>
        <w:ind w:left="1440"/>
      </w:pPr>
    </w:p>
    <w:p w14:paraId="4FAFA436" w14:textId="5260DEAE" w:rsidR="00A952D6" w:rsidRDefault="001D3388" w:rsidP="00577272">
      <w:pPr>
        <w:pStyle w:val="NoSpacing"/>
        <w:numPr>
          <w:ilvl w:val="0"/>
          <w:numId w:val="9"/>
        </w:numPr>
      </w:pPr>
      <w:r w:rsidRPr="00E657F0">
        <w:rPr>
          <w:b/>
        </w:rPr>
        <w:t xml:space="preserve">All the data </w:t>
      </w:r>
      <w:r w:rsidR="00E93DA3">
        <w:rPr>
          <w:b/>
        </w:rPr>
        <w:t xml:space="preserve">received by our service </w:t>
      </w:r>
      <w:r w:rsidRPr="00E657F0">
        <w:rPr>
          <w:b/>
        </w:rPr>
        <w:t>is going to be written into JSON files.</w:t>
      </w:r>
    </w:p>
    <w:p w14:paraId="203B84C9" w14:textId="38EDC204" w:rsidR="00AA0BC5" w:rsidRDefault="00AA0BC5" w:rsidP="00AA0BC5">
      <w:pPr>
        <w:pStyle w:val="NoSpacing"/>
        <w:numPr>
          <w:ilvl w:val="0"/>
          <w:numId w:val="9"/>
        </w:numPr>
      </w:pPr>
      <w:r w:rsidRPr="0015243F">
        <w:t xml:space="preserve">The </w:t>
      </w:r>
      <w:r w:rsidRPr="00E657F0">
        <w:rPr>
          <w:b/>
        </w:rPr>
        <w:t>service</w:t>
      </w:r>
      <w:r w:rsidRPr="0015243F">
        <w:t xml:space="preserve"> that is going to take </w:t>
      </w:r>
      <w:r w:rsidRPr="00E657F0">
        <w:rPr>
          <w:b/>
        </w:rPr>
        <w:t>decisions</w:t>
      </w:r>
      <w:r w:rsidRPr="0015243F">
        <w:t xml:space="preserve"> is going to be written in </w:t>
      </w:r>
      <w:r w:rsidRPr="00E657F0">
        <w:rPr>
          <w:b/>
        </w:rPr>
        <w:t>Jav</w:t>
      </w:r>
      <w:r w:rsidR="0015243F" w:rsidRPr="00E657F0">
        <w:rPr>
          <w:b/>
        </w:rPr>
        <w:t>a</w:t>
      </w:r>
      <w:r w:rsidR="0015243F">
        <w:t xml:space="preserve">, but it may call </w:t>
      </w:r>
      <w:r w:rsidR="0015243F" w:rsidRPr="00E657F0">
        <w:rPr>
          <w:b/>
        </w:rPr>
        <w:t>multiples</w:t>
      </w:r>
      <w:r w:rsidR="0015243F">
        <w:t xml:space="preserve"> </w:t>
      </w:r>
      <w:r w:rsidR="0015243F" w:rsidRPr="00E657F0">
        <w:rPr>
          <w:b/>
        </w:rPr>
        <w:t>other services.</w:t>
      </w:r>
      <w:r w:rsidR="0015243F">
        <w:t xml:space="preserve"> It may be implemented as a decision </w:t>
      </w:r>
      <w:proofErr w:type="gramStart"/>
      <w:r w:rsidR="0015243F">
        <w:t>tree</w:t>
      </w:r>
      <w:r w:rsidR="00E93DA3">
        <w:t>,</w:t>
      </w:r>
      <w:r w:rsidR="003A3825">
        <w:t xml:space="preserve"> </w:t>
      </w:r>
      <w:r w:rsidR="0015243F">
        <w:t>but</w:t>
      </w:r>
      <w:proofErr w:type="gramEnd"/>
      <w:r w:rsidR="0015243F">
        <w:t xml:space="preserve"> is not yet nailed.</w:t>
      </w:r>
      <w:r w:rsidR="00E93DA3">
        <w:t xml:space="preserve"> We may use Weka to simplify our work.</w:t>
      </w:r>
    </w:p>
    <w:p w14:paraId="2661CC57" w14:textId="1470081D" w:rsidR="00AD366C" w:rsidRDefault="00B92257" w:rsidP="00A50EE8">
      <w:pPr>
        <w:pStyle w:val="NoSpacing"/>
        <w:numPr>
          <w:ilvl w:val="0"/>
          <w:numId w:val="9"/>
        </w:numPr>
      </w:pPr>
      <w:r>
        <w:t xml:space="preserve">The </w:t>
      </w:r>
      <w:r w:rsidRPr="00E657F0">
        <w:rPr>
          <w:b/>
        </w:rPr>
        <w:t>service</w:t>
      </w:r>
      <w:r>
        <w:t xml:space="preserve"> that is going to </w:t>
      </w:r>
      <w:r w:rsidRPr="00E657F0">
        <w:rPr>
          <w:b/>
        </w:rPr>
        <w:t>generate content</w:t>
      </w:r>
      <w:r>
        <w:t xml:space="preserve"> for a concept is going to be written in C++ and called into our application.</w:t>
      </w:r>
    </w:p>
    <w:p w14:paraId="28F4022D" w14:textId="73598541" w:rsidR="00363F6B" w:rsidRPr="00363F6B" w:rsidRDefault="00363F6B" w:rsidP="00363F6B">
      <w:pPr>
        <w:pStyle w:val="NoSpacing"/>
        <w:numPr>
          <w:ilvl w:val="0"/>
          <w:numId w:val="9"/>
        </w:numPr>
        <w:rPr>
          <w:b/>
        </w:rPr>
      </w:pPr>
      <w:r>
        <w:t xml:space="preserve">In the </w:t>
      </w:r>
      <w:r w:rsidRPr="00363F6B">
        <w:rPr>
          <w:b/>
        </w:rPr>
        <w:t>background</w:t>
      </w:r>
      <w:r>
        <w:t xml:space="preserve"> </w:t>
      </w:r>
      <w:r w:rsidRPr="00363F6B">
        <w:rPr>
          <w:b/>
        </w:rPr>
        <w:t>after we call the image service</w:t>
      </w:r>
      <w:r>
        <w:t xml:space="preserve"> we may get the text description from it </w:t>
      </w:r>
      <w:r w:rsidRPr="00363F6B">
        <w:rPr>
          <w:b/>
        </w:rPr>
        <w:t xml:space="preserve">and call the text </w:t>
      </w:r>
      <w:r>
        <w:rPr>
          <w:b/>
        </w:rPr>
        <w:t>service.</w:t>
      </w:r>
    </w:p>
    <w:p w14:paraId="10E8FDB9" w14:textId="0149D3FE" w:rsidR="00E657F0" w:rsidRDefault="005D6713" w:rsidP="00E657F0">
      <w:pPr>
        <w:pStyle w:val="NoSpacing"/>
        <w:numPr>
          <w:ilvl w:val="0"/>
          <w:numId w:val="9"/>
        </w:numPr>
      </w:pPr>
      <w:r>
        <w:t xml:space="preserve">Both services for </w:t>
      </w:r>
      <w:r w:rsidRPr="00E657F0">
        <w:rPr>
          <w:b/>
        </w:rPr>
        <w:t>Image and Text</w:t>
      </w:r>
      <w:r>
        <w:t xml:space="preserve"> will </w:t>
      </w:r>
      <w:r w:rsidRPr="005D6713">
        <w:t>receive their input and will return</w:t>
      </w:r>
      <w:r w:rsidR="0022701D">
        <w:t xml:space="preserve"> a </w:t>
      </w:r>
      <w:r w:rsidR="0022701D" w:rsidRPr="00E657F0">
        <w:rPr>
          <w:b/>
        </w:rPr>
        <w:t>JSON</w:t>
      </w:r>
      <w:r w:rsidR="0022701D">
        <w:t xml:space="preserve"> file in </w:t>
      </w:r>
      <w:r w:rsidR="00E657F0">
        <w:t>which</w:t>
      </w:r>
      <w:r w:rsidR="0022701D">
        <w:t xml:space="preserve"> they will specify</w:t>
      </w:r>
      <w:r w:rsidR="00E657F0">
        <w:t xml:space="preserve"> the </w:t>
      </w:r>
      <w:r w:rsidR="00E657F0" w:rsidRPr="00E657F0">
        <w:rPr>
          <w:b/>
        </w:rPr>
        <w:t>concept</w:t>
      </w:r>
      <w:r w:rsidR="00E657F0">
        <w:t xml:space="preserve"> found, the </w:t>
      </w:r>
      <w:r w:rsidR="00E657F0" w:rsidRPr="00E657F0">
        <w:rPr>
          <w:b/>
        </w:rPr>
        <w:t>matching</w:t>
      </w:r>
      <w:r w:rsidR="00E657F0">
        <w:t xml:space="preserve"> value in a </w:t>
      </w:r>
      <w:r w:rsidR="00E657F0" w:rsidRPr="00E657F0">
        <w:rPr>
          <w:b/>
        </w:rPr>
        <w:t xml:space="preserve">number from 0 to 1 </w:t>
      </w:r>
      <w:r w:rsidR="00E657F0">
        <w:t xml:space="preserve">and a </w:t>
      </w:r>
      <w:r w:rsidR="00E657F0" w:rsidRPr="00E657F0">
        <w:rPr>
          <w:b/>
        </w:rPr>
        <w:t>short description</w:t>
      </w:r>
      <w:r w:rsidR="00E657F0">
        <w:t xml:space="preserve"> </w:t>
      </w:r>
      <w:proofErr w:type="spellStart"/>
      <w:r w:rsidR="00E657F0">
        <w:t>if</w:t>
      </w:r>
      <w:proofErr w:type="spellEnd"/>
      <w:r w:rsidR="00E657F0">
        <w:t xml:space="preserve"> is possible.</w:t>
      </w:r>
      <w:r w:rsidR="00363F6B">
        <w:t xml:space="preserve"> For a more detailed version please look into the json file provided.</w:t>
      </w:r>
    </w:p>
    <w:p w14:paraId="555A6D0F" w14:textId="77777777" w:rsidR="00782BB3" w:rsidRDefault="00782BB3" w:rsidP="00782BB3">
      <w:pPr>
        <w:pStyle w:val="NoSpacing"/>
        <w:numPr>
          <w:ilvl w:val="0"/>
          <w:numId w:val="9"/>
        </w:numPr>
      </w:pPr>
      <w:r>
        <w:t xml:space="preserve">The </w:t>
      </w:r>
      <w:r w:rsidRPr="00782BB3">
        <w:rPr>
          <w:b/>
        </w:rPr>
        <w:t>image module</w:t>
      </w:r>
      <w:r>
        <w:t xml:space="preserve"> will </w:t>
      </w:r>
      <w:r w:rsidRPr="00C967B2">
        <w:rPr>
          <w:b/>
        </w:rPr>
        <w:t>create</w:t>
      </w:r>
      <w:r>
        <w:t xml:space="preserve"> a function that will </w:t>
      </w:r>
      <w:r w:rsidRPr="00782BB3">
        <w:t xml:space="preserve">receive </w:t>
      </w:r>
      <w:r>
        <w:t xml:space="preserve">a </w:t>
      </w:r>
      <w:r w:rsidRPr="00C967B2">
        <w:rPr>
          <w:b/>
        </w:rPr>
        <w:t>buffered image</w:t>
      </w:r>
      <w:r>
        <w:t xml:space="preserve"> and will return to us the json.</w:t>
      </w:r>
    </w:p>
    <w:p w14:paraId="0916C3E6" w14:textId="77777777" w:rsidR="00782BB3" w:rsidRDefault="00782BB3" w:rsidP="00782BB3">
      <w:pPr>
        <w:pStyle w:val="NoSpacing"/>
        <w:numPr>
          <w:ilvl w:val="0"/>
          <w:numId w:val="9"/>
        </w:numPr>
      </w:pPr>
      <w:r>
        <w:t xml:space="preserve">The </w:t>
      </w:r>
      <w:r w:rsidRPr="00782BB3">
        <w:rPr>
          <w:b/>
        </w:rPr>
        <w:t>text module</w:t>
      </w:r>
      <w:r>
        <w:t xml:space="preserve"> will </w:t>
      </w:r>
      <w:r w:rsidRPr="00C967B2">
        <w:rPr>
          <w:b/>
        </w:rPr>
        <w:t>create</w:t>
      </w:r>
      <w:r>
        <w:t xml:space="preserve"> a function that will accept a </w:t>
      </w:r>
      <w:r w:rsidRPr="00C967B2">
        <w:rPr>
          <w:b/>
        </w:rPr>
        <w:t>string</w:t>
      </w:r>
      <w:r>
        <w:t xml:space="preserve"> and will return to us the json.</w:t>
      </w:r>
    </w:p>
    <w:p w14:paraId="4966142A" w14:textId="77777777" w:rsidR="00782BB3" w:rsidRPr="00C967B2" w:rsidRDefault="00782BB3" w:rsidP="00782BB3">
      <w:pPr>
        <w:pStyle w:val="NoSpacing"/>
        <w:numPr>
          <w:ilvl w:val="0"/>
          <w:numId w:val="9"/>
        </w:numPr>
        <w:rPr>
          <w:b/>
        </w:rPr>
      </w:pPr>
      <w:r w:rsidRPr="00C967B2">
        <w:rPr>
          <w:b/>
        </w:rPr>
        <w:t>Both operations described above should be async.</w:t>
      </w:r>
    </w:p>
    <w:p w14:paraId="6C205F47" w14:textId="0B5A8B9C" w:rsidR="00AD366C" w:rsidRDefault="00782BB3" w:rsidP="00F14552">
      <w:pPr>
        <w:pStyle w:val="NoSpacing"/>
        <w:numPr>
          <w:ilvl w:val="0"/>
          <w:numId w:val="9"/>
        </w:numPr>
      </w:pPr>
      <w:r>
        <w:t xml:space="preserve">To see an example of JSON please look into: </w:t>
      </w:r>
      <w:r w:rsidRPr="00782BB3">
        <w:t>https://github.com/MunteanuAndreiStefan/ProjectIP/blob/master/</w:t>
      </w:r>
      <w:r w:rsidR="00F14552" w:rsidRPr="00F14552">
        <w:t>Architecture</w:t>
      </w:r>
      <w:r w:rsidR="00F14552">
        <w:t>/</w:t>
      </w:r>
      <w:r w:rsidR="00F14552" w:rsidRPr="00F14552">
        <w:t>Examples</w:t>
      </w:r>
      <w:r w:rsidR="00F14552">
        <w:t>/</w:t>
      </w:r>
      <w:r w:rsidR="00F14552" w:rsidRPr="00F14552">
        <w:t>JsonFormat</w:t>
      </w:r>
      <w:r>
        <w:t xml:space="preserve">.json </w:t>
      </w:r>
    </w:p>
    <w:p w14:paraId="30F426B2" w14:textId="77777777"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14:paraId="217D56E7" w14:textId="77777777"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  <w:bookmarkStart w:id="0" w:name="_GoBack"/>
      <w:bookmarkEnd w:id="0"/>
    </w:p>
    <w:p w14:paraId="607BA665" w14:textId="77777777" w:rsidR="00AD366C" w:rsidRDefault="00AD366C" w:rsidP="008B0930">
      <w:pPr>
        <w:pStyle w:val="ListBullet"/>
        <w:numPr>
          <w:ilvl w:val="0"/>
          <w:numId w:val="0"/>
        </w:numPr>
        <w:ind w:left="432" w:hanging="288"/>
      </w:pPr>
    </w:p>
    <w:p w14:paraId="02AB5FAA" w14:textId="77777777" w:rsidR="007E1E66" w:rsidRDefault="00C97EDB">
      <w:pPr>
        <w:pStyle w:val="Heading2"/>
      </w:pPr>
      <w:r>
        <w:t>Project Deliverables</w:t>
      </w:r>
    </w:p>
    <w:p w14:paraId="0381B09D" w14:textId="77777777" w:rsidR="007E1E66" w:rsidRDefault="00C97EDB">
      <w:r>
        <w:t>Following is a complete list of all project deliverables:</w:t>
      </w:r>
    </w:p>
    <w:tbl>
      <w:tblPr>
        <w:tblStyle w:val="ProposalTable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784"/>
        <w:gridCol w:w="6566"/>
      </w:tblGrid>
      <w:tr w:rsidR="007E1E66" w14:paraId="5EC83A1B" w14:textId="77777777" w:rsidTr="007E1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1611ED4" w14:textId="77777777" w:rsidR="007E1E66" w:rsidRDefault="00C97EDB">
            <w:r>
              <w:t>Deliverable</w:t>
            </w:r>
          </w:p>
        </w:tc>
        <w:tc>
          <w:tcPr>
            <w:tcW w:w="3511" w:type="pct"/>
          </w:tcPr>
          <w:p w14:paraId="25E8606F" w14:textId="77777777" w:rsidR="007E1E66" w:rsidRDefault="00C97EDB">
            <w:r>
              <w:t>Description</w:t>
            </w:r>
          </w:p>
        </w:tc>
      </w:tr>
      <w:tr w:rsidR="007E1E66" w14:paraId="0BB80455" w14:textId="77777777" w:rsidTr="007E1E66">
        <w:tc>
          <w:tcPr>
            <w:tcW w:w="1489" w:type="pct"/>
          </w:tcPr>
          <w:p w14:paraId="426A13B5" w14:textId="77777777" w:rsidR="007E1E66" w:rsidRDefault="00493178">
            <w:r>
              <w:t>The application solution</w:t>
            </w:r>
          </w:p>
        </w:tc>
        <w:tc>
          <w:tcPr>
            <w:tcW w:w="3511" w:type="pct"/>
          </w:tcPr>
          <w:p w14:paraId="7A82EC81" w14:textId="77777777" w:rsidR="00493178" w:rsidRDefault="00493178">
            <w:r>
              <w:t>The project solution will be on a repository under an MIT License</w:t>
            </w:r>
          </w:p>
        </w:tc>
      </w:tr>
      <w:tr w:rsidR="007E1E66" w14:paraId="78B70059" w14:textId="77777777" w:rsidTr="007E1E66">
        <w:tc>
          <w:tcPr>
            <w:tcW w:w="1489" w:type="pct"/>
          </w:tcPr>
          <w:p w14:paraId="2D8AE0E9" w14:textId="77777777" w:rsidR="007E1E66" w:rsidRDefault="00493178">
            <w:r>
              <w:t>The documentation of the project</w:t>
            </w:r>
          </w:p>
        </w:tc>
        <w:tc>
          <w:tcPr>
            <w:tcW w:w="3511" w:type="pct"/>
          </w:tcPr>
          <w:p w14:paraId="43E30EAE" w14:textId="77777777" w:rsidR="00AD366C" w:rsidRDefault="00493178">
            <w:r w:rsidRPr="00493178">
              <w:t>Delivered</w:t>
            </w:r>
            <w:r>
              <w:t xml:space="preserve"> to the end of the project to the teachers</w:t>
            </w:r>
            <w:r w:rsidR="007117D5">
              <w:t>.</w:t>
            </w:r>
          </w:p>
        </w:tc>
      </w:tr>
      <w:tr w:rsidR="00AD366C" w14:paraId="5523EB4B" w14:textId="77777777" w:rsidTr="007E1E66">
        <w:tc>
          <w:tcPr>
            <w:tcW w:w="1489" w:type="pct"/>
          </w:tcPr>
          <w:p w14:paraId="1F95600D" w14:textId="77777777" w:rsidR="00AD366C" w:rsidRDefault="00AD366C">
            <w:r>
              <w:t>Research documents</w:t>
            </w:r>
          </w:p>
        </w:tc>
        <w:tc>
          <w:tcPr>
            <w:tcW w:w="3511" w:type="pct"/>
          </w:tcPr>
          <w:p w14:paraId="4092A72B" w14:textId="77777777" w:rsidR="00AD366C" w:rsidRPr="00493178" w:rsidRDefault="00AD366C">
            <w:r>
              <w:t xml:space="preserve">All the documents we written by us to exchange </w:t>
            </w:r>
            <w:r w:rsidR="005B2E34">
              <w:t>information</w:t>
            </w:r>
          </w:p>
        </w:tc>
      </w:tr>
    </w:tbl>
    <w:p w14:paraId="5E0691CF" w14:textId="77777777" w:rsidR="007E1E66" w:rsidRDefault="007E1E66" w:rsidP="002D6FC2">
      <w:pPr>
        <w:pStyle w:val="Heading1"/>
      </w:pPr>
    </w:p>
    <w:sectPr w:rsidR="007E1E66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D356" w14:textId="77777777" w:rsidR="003D346D" w:rsidRDefault="003D346D">
      <w:pPr>
        <w:spacing w:after="0" w:line="240" w:lineRule="auto"/>
      </w:pPr>
      <w:r>
        <w:separator/>
      </w:r>
    </w:p>
  </w:endnote>
  <w:endnote w:type="continuationSeparator" w:id="0">
    <w:p w14:paraId="151E5CD6" w14:textId="77777777" w:rsidR="003D346D" w:rsidRDefault="003D3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0ADCC" w14:textId="77777777" w:rsidR="003D346D" w:rsidRDefault="003D346D">
      <w:pPr>
        <w:spacing w:after="0" w:line="240" w:lineRule="auto"/>
      </w:pPr>
      <w:r>
        <w:separator/>
      </w:r>
    </w:p>
  </w:footnote>
  <w:footnote w:type="continuationSeparator" w:id="0">
    <w:p w14:paraId="640B1877" w14:textId="77777777" w:rsidR="003D346D" w:rsidRDefault="003D3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B73FF" w14:textId="77777777" w:rsidR="007E1E66" w:rsidRDefault="00C97ED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5E1CD9" wp14:editId="1D85560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338328" cy="310896"/>
              <wp:effectExtent l="0" t="0" r="5080" b="13335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40F513" w14:textId="77777777" w:rsidR="007E1E66" w:rsidRDefault="00C97ED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332B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5E1CD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5pt;margin-top:0;width:26.65pt;height:24.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" filled="f" stroked="f" strokeweight=".5pt">
              <v:textbox inset="0,0,0,0">
                <w:txbxContent>
                  <w:p w14:paraId="1F40F513" w14:textId="77777777" w:rsidR="007E1E66" w:rsidRDefault="00C97ED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332B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9159CC"/>
    <w:multiLevelType w:val="hybridMultilevel"/>
    <w:tmpl w:val="871E0C7A"/>
    <w:lvl w:ilvl="0" w:tplc="012E891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20374"/>
    <w:multiLevelType w:val="hybridMultilevel"/>
    <w:tmpl w:val="B4023648"/>
    <w:lvl w:ilvl="0" w:tplc="2A86CA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74CF"/>
    <w:multiLevelType w:val="hybridMultilevel"/>
    <w:tmpl w:val="698ED0BA"/>
    <w:lvl w:ilvl="0" w:tplc="F47E51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85764"/>
    <w:multiLevelType w:val="hybridMultilevel"/>
    <w:tmpl w:val="8DA45E92"/>
    <w:lvl w:ilvl="0" w:tplc="FAC2A6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5D7ADB"/>
    <w:multiLevelType w:val="hybridMultilevel"/>
    <w:tmpl w:val="C9066692"/>
    <w:lvl w:ilvl="0" w:tplc="0B6A6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FF237E"/>
    <w:multiLevelType w:val="hybridMultilevel"/>
    <w:tmpl w:val="6C0CA4C8"/>
    <w:lvl w:ilvl="0" w:tplc="6686A7B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6671B9"/>
    <w:multiLevelType w:val="hybridMultilevel"/>
    <w:tmpl w:val="F96C6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96B05"/>
    <w:multiLevelType w:val="hybridMultilevel"/>
    <w:tmpl w:val="25EAF9BC"/>
    <w:lvl w:ilvl="0" w:tplc="2A8826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D354E"/>
    <w:multiLevelType w:val="hybridMultilevel"/>
    <w:tmpl w:val="032E3F70"/>
    <w:lvl w:ilvl="0" w:tplc="93E410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CA642F"/>
    <w:multiLevelType w:val="hybridMultilevel"/>
    <w:tmpl w:val="C9FC6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1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612"/>
    <w:rsid w:val="00000BDC"/>
    <w:rsid w:val="0000256D"/>
    <w:rsid w:val="00010BEF"/>
    <w:rsid w:val="00013BE6"/>
    <w:rsid w:val="00015314"/>
    <w:rsid w:val="000366C7"/>
    <w:rsid w:val="000422A9"/>
    <w:rsid w:val="000428F3"/>
    <w:rsid w:val="00046035"/>
    <w:rsid w:val="0005199C"/>
    <w:rsid w:val="00052177"/>
    <w:rsid w:val="00056599"/>
    <w:rsid w:val="000654ED"/>
    <w:rsid w:val="0007061D"/>
    <w:rsid w:val="000741F5"/>
    <w:rsid w:val="0007452F"/>
    <w:rsid w:val="00086032"/>
    <w:rsid w:val="000906EF"/>
    <w:rsid w:val="000907A4"/>
    <w:rsid w:val="000A0BFE"/>
    <w:rsid w:val="000A26A5"/>
    <w:rsid w:val="000A2705"/>
    <w:rsid w:val="000A4E00"/>
    <w:rsid w:val="000C7F65"/>
    <w:rsid w:val="000D7BDC"/>
    <w:rsid w:val="000E17D6"/>
    <w:rsid w:val="000E3898"/>
    <w:rsid w:val="000E3D6C"/>
    <w:rsid w:val="000F1C64"/>
    <w:rsid w:val="0011134F"/>
    <w:rsid w:val="0011558D"/>
    <w:rsid w:val="00116F3F"/>
    <w:rsid w:val="00117195"/>
    <w:rsid w:val="0012291B"/>
    <w:rsid w:val="00125BBC"/>
    <w:rsid w:val="001415F6"/>
    <w:rsid w:val="00141641"/>
    <w:rsid w:val="00145173"/>
    <w:rsid w:val="0015243F"/>
    <w:rsid w:val="001578CB"/>
    <w:rsid w:val="0016429F"/>
    <w:rsid w:val="001726A2"/>
    <w:rsid w:val="00175C24"/>
    <w:rsid w:val="0018115C"/>
    <w:rsid w:val="0018147A"/>
    <w:rsid w:val="001955E8"/>
    <w:rsid w:val="001963E3"/>
    <w:rsid w:val="001A5C6C"/>
    <w:rsid w:val="001B51B8"/>
    <w:rsid w:val="001C228C"/>
    <w:rsid w:val="001C5357"/>
    <w:rsid w:val="001D3388"/>
    <w:rsid w:val="001D5C53"/>
    <w:rsid w:val="001E504F"/>
    <w:rsid w:val="001F361F"/>
    <w:rsid w:val="001F658F"/>
    <w:rsid w:val="0020140A"/>
    <w:rsid w:val="00215A78"/>
    <w:rsid w:val="002229E4"/>
    <w:rsid w:val="00222CE4"/>
    <w:rsid w:val="002236EC"/>
    <w:rsid w:val="00226300"/>
    <w:rsid w:val="00226D69"/>
    <w:rsid w:val="0022701D"/>
    <w:rsid w:val="002355AF"/>
    <w:rsid w:val="0023629F"/>
    <w:rsid w:val="00256B70"/>
    <w:rsid w:val="00257ACF"/>
    <w:rsid w:val="00263FE1"/>
    <w:rsid w:val="00265832"/>
    <w:rsid w:val="00265D76"/>
    <w:rsid w:val="002660A5"/>
    <w:rsid w:val="00273FC5"/>
    <w:rsid w:val="00286205"/>
    <w:rsid w:val="00295612"/>
    <w:rsid w:val="002A4DC5"/>
    <w:rsid w:val="002B3C11"/>
    <w:rsid w:val="002B5735"/>
    <w:rsid w:val="002C00D5"/>
    <w:rsid w:val="002C0ECD"/>
    <w:rsid w:val="002C12F5"/>
    <w:rsid w:val="002C3C0A"/>
    <w:rsid w:val="002C5893"/>
    <w:rsid w:val="002D6FC2"/>
    <w:rsid w:val="002F13C0"/>
    <w:rsid w:val="003001EF"/>
    <w:rsid w:val="00303D82"/>
    <w:rsid w:val="00304FAD"/>
    <w:rsid w:val="003123E0"/>
    <w:rsid w:val="00313710"/>
    <w:rsid w:val="00313B2D"/>
    <w:rsid w:val="00343ED3"/>
    <w:rsid w:val="003550C9"/>
    <w:rsid w:val="00363F6B"/>
    <w:rsid w:val="003644ED"/>
    <w:rsid w:val="003658DC"/>
    <w:rsid w:val="00365A6D"/>
    <w:rsid w:val="00377C53"/>
    <w:rsid w:val="00380A09"/>
    <w:rsid w:val="00382A02"/>
    <w:rsid w:val="00391063"/>
    <w:rsid w:val="00395BE7"/>
    <w:rsid w:val="003A0887"/>
    <w:rsid w:val="003A11DD"/>
    <w:rsid w:val="003A2070"/>
    <w:rsid w:val="003A3825"/>
    <w:rsid w:val="003A509B"/>
    <w:rsid w:val="003B1C35"/>
    <w:rsid w:val="003D346D"/>
    <w:rsid w:val="003E030B"/>
    <w:rsid w:val="003E0693"/>
    <w:rsid w:val="003E0BB0"/>
    <w:rsid w:val="003E1DA6"/>
    <w:rsid w:val="003E3E14"/>
    <w:rsid w:val="003E5645"/>
    <w:rsid w:val="003F5806"/>
    <w:rsid w:val="003F77B1"/>
    <w:rsid w:val="00424839"/>
    <w:rsid w:val="004263EA"/>
    <w:rsid w:val="00426FF8"/>
    <w:rsid w:val="00431C55"/>
    <w:rsid w:val="00433D74"/>
    <w:rsid w:val="004352EB"/>
    <w:rsid w:val="00445212"/>
    <w:rsid w:val="004550E7"/>
    <w:rsid w:val="00464E25"/>
    <w:rsid w:val="00471D40"/>
    <w:rsid w:val="00472324"/>
    <w:rsid w:val="00473AA5"/>
    <w:rsid w:val="0047441C"/>
    <w:rsid w:val="00474F02"/>
    <w:rsid w:val="00477216"/>
    <w:rsid w:val="00480EFB"/>
    <w:rsid w:val="00481116"/>
    <w:rsid w:val="004926F2"/>
    <w:rsid w:val="00493178"/>
    <w:rsid w:val="0049670D"/>
    <w:rsid w:val="004A12C9"/>
    <w:rsid w:val="004A2840"/>
    <w:rsid w:val="004B040A"/>
    <w:rsid w:val="004D0A8E"/>
    <w:rsid w:val="004D3D41"/>
    <w:rsid w:val="004E4BC0"/>
    <w:rsid w:val="004F11EF"/>
    <w:rsid w:val="005060AA"/>
    <w:rsid w:val="0051134E"/>
    <w:rsid w:val="00514D19"/>
    <w:rsid w:val="00521B89"/>
    <w:rsid w:val="005452CF"/>
    <w:rsid w:val="00554BCC"/>
    <w:rsid w:val="005619FE"/>
    <w:rsid w:val="005624AB"/>
    <w:rsid w:val="00565BA1"/>
    <w:rsid w:val="005716F2"/>
    <w:rsid w:val="0057592F"/>
    <w:rsid w:val="00577272"/>
    <w:rsid w:val="00580FB8"/>
    <w:rsid w:val="00581D95"/>
    <w:rsid w:val="00583F6D"/>
    <w:rsid w:val="00591CC1"/>
    <w:rsid w:val="005A0B83"/>
    <w:rsid w:val="005B2E34"/>
    <w:rsid w:val="005D6713"/>
    <w:rsid w:val="005E5CBE"/>
    <w:rsid w:val="005F61AE"/>
    <w:rsid w:val="005F6B6E"/>
    <w:rsid w:val="005F7472"/>
    <w:rsid w:val="00600F25"/>
    <w:rsid w:val="00601865"/>
    <w:rsid w:val="00603754"/>
    <w:rsid w:val="00604339"/>
    <w:rsid w:val="00606BD5"/>
    <w:rsid w:val="00607225"/>
    <w:rsid w:val="006072DA"/>
    <w:rsid w:val="006102BC"/>
    <w:rsid w:val="00620052"/>
    <w:rsid w:val="0062030A"/>
    <w:rsid w:val="00621D16"/>
    <w:rsid w:val="00630CB9"/>
    <w:rsid w:val="00631099"/>
    <w:rsid w:val="00631170"/>
    <w:rsid w:val="00637D8A"/>
    <w:rsid w:val="00641B4C"/>
    <w:rsid w:val="006427FD"/>
    <w:rsid w:val="00642CA2"/>
    <w:rsid w:val="00650576"/>
    <w:rsid w:val="0065327F"/>
    <w:rsid w:val="00653849"/>
    <w:rsid w:val="00655C9E"/>
    <w:rsid w:val="0065658B"/>
    <w:rsid w:val="00662AFE"/>
    <w:rsid w:val="0066323E"/>
    <w:rsid w:val="006650C6"/>
    <w:rsid w:val="00670CBC"/>
    <w:rsid w:val="0067508D"/>
    <w:rsid w:val="00675CB9"/>
    <w:rsid w:val="00686723"/>
    <w:rsid w:val="00687DAC"/>
    <w:rsid w:val="006A44FA"/>
    <w:rsid w:val="006B7785"/>
    <w:rsid w:val="006C3AAC"/>
    <w:rsid w:val="006C49C1"/>
    <w:rsid w:val="006D53B3"/>
    <w:rsid w:val="006E0891"/>
    <w:rsid w:val="00700BE4"/>
    <w:rsid w:val="00703F03"/>
    <w:rsid w:val="007117D5"/>
    <w:rsid w:val="007271CB"/>
    <w:rsid w:val="00732FF5"/>
    <w:rsid w:val="00746671"/>
    <w:rsid w:val="00757305"/>
    <w:rsid w:val="00763483"/>
    <w:rsid w:val="0076654D"/>
    <w:rsid w:val="00782BB3"/>
    <w:rsid w:val="007844C0"/>
    <w:rsid w:val="007B0D18"/>
    <w:rsid w:val="007B3E56"/>
    <w:rsid w:val="007B75DE"/>
    <w:rsid w:val="007C0893"/>
    <w:rsid w:val="007C5E5A"/>
    <w:rsid w:val="007C6A09"/>
    <w:rsid w:val="007D4CF6"/>
    <w:rsid w:val="007D5538"/>
    <w:rsid w:val="007E1E66"/>
    <w:rsid w:val="007E2B3D"/>
    <w:rsid w:val="007E2D0E"/>
    <w:rsid w:val="007E7BE6"/>
    <w:rsid w:val="007F3430"/>
    <w:rsid w:val="00806958"/>
    <w:rsid w:val="00807D79"/>
    <w:rsid w:val="0081142B"/>
    <w:rsid w:val="00811C82"/>
    <w:rsid w:val="00816BC1"/>
    <w:rsid w:val="008346B2"/>
    <w:rsid w:val="008359C3"/>
    <w:rsid w:val="00860803"/>
    <w:rsid w:val="00862428"/>
    <w:rsid w:val="008626FA"/>
    <w:rsid w:val="0086776B"/>
    <w:rsid w:val="00873C4D"/>
    <w:rsid w:val="008743A4"/>
    <w:rsid w:val="00880899"/>
    <w:rsid w:val="00893D5A"/>
    <w:rsid w:val="008A7843"/>
    <w:rsid w:val="008B0519"/>
    <w:rsid w:val="008B0930"/>
    <w:rsid w:val="008B384D"/>
    <w:rsid w:val="008B6B5A"/>
    <w:rsid w:val="008C1C5C"/>
    <w:rsid w:val="008D4C77"/>
    <w:rsid w:val="008D5CCF"/>
    <w:rsid w:val="008E711F"/>
    <w:rsid w:val="008F3D3F"/>
    <w:rsid w:val="00901EF8"/>
    <w:rsid w:val="00902675"/>
    <w:rsid w:val="00903568"/>
    <w:rsid w:val="00910EA9"/>
    <w:rsid w:val="009134A2"/>
    <w:rsid w:val="0091627E"/>
    <w:rsid w:val="00920DDF"/>
    <w:rsid w:val="009250FC"/>
    <w:rsid w:val="009262D0"/>
    <w:rsid w:val="00927796"/>
    <w:rsid w:val="009308A7"/>
    <w:rsid w:val="00934328"/>
    <w:rsid w:val="009371F6"/>
    <w:rsid w:val="009423F3"/>
    <w:rsid w:val="00944974"/>
    <w:rsid w:val="00945210"/>
    <w:rsid w:val="0094566B"/>
    <w:rsid w:val="00960B2A"/>
    <w:rsid w:val="009708A2"/>
    <w:rsid w:val="0097415C"/>
    <w:rsid w:val="00975C64"/>
    <w:rsid w:val="009761E0"/>
    <w:rsid w:val="009766ED"/>
    <w:rsid w:val="00976967"/>
    <w:rsid w:val="00987F4D"/>
    <w:rsid w:val="0099236D"/>
    <w:rsid w:val="009948B4"/>
    <w:rsid w:val="00996C78"/>
    <w:rsid w:val="009A00D3"/>
    <w:rsid w:val="009C626C"/>
    <w:rsid w:val="009C656D"/>
    <w:rsid w:val="009F2C4C"/>
    <w:rsid w:val="00A04891"/>
    <w:rsid w:val="00A0646F"/>
    <w:rsid w:val="00A165DE"/>
    <w:rsid w:val="00A24DB0"/>
    <w:rsid w:val="00A274FD"/>
    <w:rsid w:val="00A301CE"/>
    <w:rsid w:val="00A40D7F"/>
    <w:rsid w:val="00A47BBF"/>
    <w:rsid w:val="00A50EE8"/>
    <w:rsid w:val="00A51D97"/>
    <w:rsid w:val="00A5357C"/>
    <w:rsid w:val="00A63EBB"/>
    <w:rsid w:val="00A666B3"/>
    <w:rsid w:val="00A66F71"/>
    <w:rsid w:val="00A7286F"/>
    <w:rsid w:val="00A770B0"/>
    <w:rsid w:val="00A8525A"/>
    <w:rsid w:val="00A85922"/>
    <w:rsid w:val="00A85BC8"/>
    <w:rsid w:val="00A86861"/>
    <w:rsid w:val="00A8797B"/>
    <w:rsid w:val="00A952D6"/>
    <w:rsid w:val="00A975DB"/>
    <w:rsid w:val="00AA0BC5"/>
    <w:rsid w:val="00AA27CC"/>
    <w:rsid w:val="00AB1161"/>
    <w:rsid w:val="00AB301F"/>
    <w:rsid w:val="00AB4EC8"/>
    <w:rsid w:val="00AD1AE7"/>
    <w:rsid w:val="00AD2398"/>
    <w:rsid w:val="00AD366C"/>
    <w:rsid w:val="00AD4FD0"/>
    <w:rsid w:val="00AE0B3B"/>
    <w:rsid w:val="00AE1392"/>
    <w:rsid w:val="00AE1655"/>
    <w:rsid w:val="00AF3DB9"/>
    <w:rsid w:val="00AF6371"/>
    <w:rsid w:val="00B01D77"/>
    <w:rsid w:val="00B0460C"/>
    <w:rsid w:val="00B13748"/>
    <w:rsid w:val="00B16801"/>
    <w:rsid w:val="00B434A8"/>
    <w:rsid w:val="00B5384F"/>
    <w:rsid w:val="00B805F8"/>
    <w:rsid w:val="00B832D0"/>
    <w:rsid w:val="00B865A5"/>
    <w:rsid w:val="00B92257"/>
    <w:rsid w:val="00BA45FA"/>
    <w:rsid w:val="00BB45F0"/>
    <w:rsid w:val="00BD478D"/>
    <w:rsid w:val="00BD6B4D"/>
    <w:rsid w:val="00BE5C1E"/>
    <w:rsid w:val="00BF288D"/>
    <w:rsid w:val="00BF4083"/>
    <w:rsid w:val="00BF466F"/>
    <w:rsid w:val="00C030BB"/>
    <w:rsid w:val="00C03CD3"/>
    <w:rsid w:val="00C2511B"/>
    <w:rsid w:val="00C262D7"/>
    <w:rsid w:val="00C35E91"/>
    <w:rsid w:val="00C5319F"/>
    <w:rsid w:val="00C53CA9"/>
    <w:rsid w:val="00C625B3"/>
    <w:rsid w:val="00C64868"/>
    <w:rsid w:val="00C76C29"/>
    <w:rsid w:val="00C81A37"/>
    <w:rsid w:val="00C84836"/>
    <w:rsid w:val="00C967B2"/>
    <w:rsid w:val="00C97A31"/>
    <w:rsid w:val="00C97CA5"/>
    <w:rsid w:val="00C97EDB"/>
    <w:rsid w:val="00CA3F3E"/>
    <w:rsid w:val="00CB347E"/>
    <w:rsid w:val="00CC1B3B"/>
    <w:rsid w:val="00CC5441"/>
    <w:rsid w:val="00CD02F5"/>
    <w:rsid w:val="00CD4552"/>
    <w:rsid w:val="00CE347D"/>
    <w:rsid w:val="00CE697E"/>
    <w:rsid w:val="00CF074A"/>
    <w:rsid w:val="00CF093D"/>
    <w:rsid w:val="00CF281E"/>
    <w:rsid w:val="00CF6AFE"/>
    <w:rsid w:val="00CF6F83"/>
    <w:rsid w:val="00D05F53"/>
    <w:rsid w:val="00D06584"/>
    <w:rsid w:val="00D102F3"/>
    <w:rsid w:val="00D10C71"/>
    <w:rsid w:val="00D11BA9"/>
    <w:rsid w:val="00D138FD"/>
    <w:rsid w:val="00D14B13"/>
    <w:rsid w:val="00D15833"/>
    <w:rsid w:val="00D21ABD"/>
    <w:rsid w:val="00D23B4C"/>
    <w:rsid w:val="00D2739D"/>
    <w:rsid w:val="00D449EA"/>
    <w:rsid w:val="00D44F1E"/>
    <w:rsid w:val="00D91144"/>
    <w:rsid w:val="00D9140C"/>
    <w:rsid w:val="00D933C3"/>
    <w:rsid w:val="00DB10FA"/>
    <w:rsid w:val="00DB1EB9"/>
    <w:rsid w:val="00DB6835"/>
    <w:rsid w:val="00DC0EEB"/>
    <w:rsid w:val="00DC20AE"/>
    <w:rsid w:val="00DC3F4F"/>
    <w:rsid w:val="00DC438C"/>
    <w:rsid w:val="00DC6DAC"/>
    <w:rsid w:val="00DC7DA5"/>
    <w:rsid w:val="00DD2AE0"/>
    <w:rsid w:val="00DE16B7"/>
    <w:rsid w:val="00DE4A60"/>
    <w:rsid w:val="00DF40FF"/>
    <w:rsid w:val="00E12A30"/>
    <w:rsid w:val="00E23226"/>
    <w:rsid w:val="00E3000D"/>
    <w:rsid w:val="00E377EF"/>
    <w:rsid w:val="00E44776"/>
    <w:rsid w:val="00E44BEB"/>
    <w:rsid w:val="00E45EC6"/>
    <w:rsid w:val="00E466E2"/>
    <w:rsid w:val="00E50BDE"/>
    <w:rsid w:val="00E53129"/>
    <w:rsid w:val="00E62117"/>
    <w:rsid w:val="00E62858"/>
    <w:rsid w:val="00E64702"/>
    <w:rsid w:val="00E657F0"/>
    <w:rsid w:val="00E8699E"/>
    <w:rsid w:val="00E91CF1"/>
    <w:rsid w:val="00E93DA3"/>
    <w:rsid w:val="00EA2D1C"/>
    <w:rsid w:val="00EA4625"/>
    <w:rsid w:val="00EC4946"/>
    <w:rsid w:val="00ED0359"/>
    <w:rsid w:val="00ED6D70"/>
    <w:rsid w:val="00F076AB"/>
    <w:rsid w:val="00F13FF7"/>
    <w:rsid w:val="00F14110"/>
    <w:rsid w:val="00F14552"/>
    <w:rsid w:val="00F20452"/>
    <w:rsid w:val="00F254CA"/>
    <w:rsid w:val="00F308A3"/>
    <w:rsid w:val="00F332B6"/>
    <w:rsid w:val="00F347FB"/>
    <w:rsid w:val="00F37CEB"/>
    <w:rsid w:val="00F417CE"/>
    <w:rsid w:val="00F455BF"/>
    <w:rsid w:val="00F51347"/>
    <w:rsid w:val="00F5138B"/>
    <w:rsid w:val="00F53E74"/>
    <w:rsid w:val="00F76257"/>
    <w:rsid w:val="00F82E9E"/>
    <w:rsid w:val="00F86A18"/>
    <w:rsid w:val="00F904FD"/>
    <w:rsid w:val="00F936F2"/>
    <w:rsid w:val="00F944E5"/>
    <w:rsid w:val="00F96D41"/>
    <w:rsid w:val="00FA538E"/>
    <w:rsid w:val="00FA6C72"/>
    <w:rsid w:val="00FB4AD8"/>
    <w:rsid w:val="00FB5873"/>
    <w:rsid w:val="00FC059F"/>
    <w:rsid w:val="00FD275F"/>
    <w:rsid w:val="00FD2BFB"/>
    <w:rsid w:val="00FE2C97"/>
    <w:rsid w:val="00FE5CC4"/>
    <w:rsid w:val="00FF0ACF"/>
    <w:rsid w:val="00F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EB02"/>
  <w15:chartTrackingRefBased/>
  <w15:docId w15:val="{2EAED119-1865-4FF1-ADF5-F055C6A7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paragraph" w:styleId="ListParagraph">
    <w:name w:val="List Paragraph"/>
    <w:basedOn w:val="Normal"/>
    <w:uiPriority w:val="34"/>
    <w:unhideWhenUsed/>
    <w:qFormat/>
    <w:rsid w:val="006538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A4D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925D24-E32F-42DE-8226-A6D02AA1E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design).dotx</Template>
  <TotalTime>592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 PROJECT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Andrei-Ștefan Munteanu</dc:creator>
  <cp:keywords/>
  <cp:lastModifiedBy>Andrei-Ștefan Munteanu</cp:lastModifiedBy>
  <cp:revision>587</cp:revision>
  <cp:lastPrinted>2018-05-13T13:32:00Z</cp:lastPrinted>
  <dcterms:created xsi:type="dcterms:W3CDTF">2018-03-09T17:12:00Z</dcterms:created>
  <dcterms:modified xsi:type="dcterms:W3CDTF">2018-05-13T14:01:00Z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